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57BD" w14:textId="3CE8A82D" w:rsidR="00817AAD" w:rsidRDefault="00817AAD" w:rsidP="00DA0E22">
      <w:pPr>
        <w:pStyle w:val="Heading1"/>
      </w:pPr>
      <w:r w:rsidRPr="00197E94">
        <w:t>Specifications</w:t>
      </w:r>
    </w:p>
    <w:p w14:paraId="4488A236" w14:textId="3A899180" w:rsidR="00BF72EF" w:rsidRDefault="00BF72EF" w:rsidP="00BF72EF">
      <w:pPr>
        <w:pStyle w:val="ListParagraph"/>
        <w:numPr>
          <w:ilvl w:val="0"/>
          <w:numId w:val="1"/>
        </w:numPr>
      </w:pPr>
      <w:r w:rsidRPr="00DB3865">
        <w:rPr>
          <w:highlight w:val="yellow"/>
        </w:rPr>
        <w:t>Create a new project in Visual Studio.</w:t>
      </w:r>
    </w:p>
    <w:p w14:paraId="4A9F9C63" w14:textId="02DDE067" w:rsidR="00BF72EF" w:rsidRDefault="00BF72EF" w:rsidP="00BF72EF">
      <w:pPr>
        <w:pStyle w:val="ListParagraph"/>
        <w:numPr>
          <w:ilvl w:val="0"/>
          <w:numId w:val="1"/>
        </w:numPr>
      </w:pPr>
      <w:r w:rsidRPr="00DA78DB">
        <w:rPr>
          <w:highlight w:val="yellow"/>
        </w:rPr>
        <w:t xml:space="preserve">Copy the Driver class as given into the project; </w:t>
      </w:r>
      <w:r w:rsidRPr="00DA78DB">
        <w:rPr>
          <w:b/>
          <w:bCs/>
          <w:highlight w:val="yellow"/>
        </w:rPr>
        <w:t>you are not allowed to make modifications to this file.</w:t>
      </w:r>
    </w:p>
    <w:p w14:paraId="14F67423" w14:textId="4A1C7890" w:rsidR="00BF72EF" w:rsidRPr="00DA78DB" w:rsidRDefault="00BF72EF" w:rsidP="00BF72EF">
      <w:pPr>
        <w:pStyle w:val="ListParagraph"/>
        <w:numPr>
          <w:ilvl w:val="0"/>
          <w:numId w:val="1"/>
        </w:numPr>
        <w:rPr>
          <w:highlight w:val="yellow"/>
        </w:rPr>
      </w:pPr>
      <w:r w:rsidRPr="00DA78DB">
        <w:rPr>
          <w:highlight w:val="yellow"/>
        </w:rPr>
        <w:t xml:space="preserve">Create a class called </w:t>
      </w:r>
      <w:r w:rsidRPr="00DA78DB">
        <w:rPr>
          <w:i/>
          <w:iCs/>
          <w:highlight w:val="yellow"/>
        </w:rPr>
        <w:t>Item</w:t>
      </w:r>
      <w:r w:rsidRPr="00DA78DB">
        <w:rPr>
          <w:highlight w:val="yellow"/>
        </w:rPr>
        <w:t xml:space="preserve"> as specified in the UML (see below)</w:t>
      </w:r>
    </w:p>
    <w:p w14:paraId="36D12070" w14:textId="76450AE1" w:rsidR="00BF72EF" w:rsidRPr="00FC77CA" w:rsidRDefault="00BF72EF" w:rsidP="00BF72EF">
      <w:pPr>
        <w:pStyle w:val="ListParagraph"/>
        <w:numPr>
          <w:ilvl w:val="1"/>
          <w:numId w:val="1"/>
        </w:numPr>
        <w:rPr>
          <w:highlight w:val="yellow"/>
        </w:rPr>
      </w:pPr>
      <w:r w:rsidRPr="00FC77CA">
        <w:rPr>
          <w:i/>
          <w:iCs/>
          <w:highlight w:val="yellow"/>
        </w:rPr>
        <w:t>Item</w:t>
      </w:r>
      <w:r w:rsidRPr="00FC77CA">
        <w:rPr>
          <w:highlight w:val="yellow"/>
        </w:rPr>
        <w:t xml:space="preserve"> should have a single constructor that sets all its fields</w:t>
      </w:r>
    </w:p>
    <w:p w14:paraId="3DE70A59" w14:textId="351EF6D8" w:rsidR="00BF72EF" w:rsidRPr="00FC77CA" w:rsidRDefault="00BF72EF" w:rsidP="00BF72EF">
      <w:pPr>
        <w:pStyle w:val="ListParagraph"/>
        <w:numPr>
          <w:ilvl w:val="1"/>
          <w:numId w:val="1"/>
        </w:numPr>
        <w:rPr>
          <w:highlight w:val="yellow"/>
        </w:rPr>
      </w:pPr>
      <w:r w:rsidRPr="00FC77CA">
        <w:rPr>
          <w:highlight w:val="yellow"/>
        </w:rPr>
        <w:t xml:space="preserve">The </w:t>
      </w:r>
      <w:proofErr w:type="spellStart"/>
      <w:r w:rsidRPr="00FC77CA">
        <w:rPr>
          <w:i/>
          <w:iCs/>
          <w:highlight w:val="yellow"/>
        </w:rPr>
        <w:t>ToString</w:t>
      </w:r>
      <w:proofErr w:type="spellEnd"/>
      <w:r w:rsidRPr="00FC77CA">
        <w:rPr>
          <w:highlight w:val="yellow"/>
        </w:rPr>
        <w:t xml:space="preserve"> method should create a string that, when printed, looks similar to the following:</w:t>
      </w:r>
      <w:r w:rsidRPr="00FC77CA">
        <w:rPr>
          <w:highlight w:val="yellow"/>
        </w:rPr>
        <w:br/>
        <w:t xml:space="preserve">Item name: </w:t>
      </w:r>
      <w:r w:rsidRPr="00FC77CA">
        <w:rPr>
          <w:i/>
          <w:iCs/>
          <w:highlight w:val="yellow"/>
        </w:rPr>
        <w:t>Name</w:t>
      </w:r>
      <w:r w:rsidRPr="00FC77CA">
        <w:rPr>
          <w:i/>
          <w:iCs/>
          <w:highlight w:val="yellow"/>
        </w:rPr>
        <w:br/>
      </w:r>
      <w:r w:rsidRPr="00FC77CA">
        <w:rPr>
          <w:highlight w:val="yellow"/>
        </w:rPr>
        <w:t xml:space="preserve">Description: </w:t>
      </w:r>
      <w:r w:rsidRPr="00FC77CA">
        <w:rPr>
          <w:i/>
          <w:iCs/>
          <w:highlight w:val="yellow"/>
        </w:rPr>
        <w:t>Description</w:t>
      </w:r>
      <w:r w:rsidRPr="00FC77CA">
        <w:rPr>
          <w:i/>
          <w:iCs/>
          <w:highlight w:val="yellow"/>
        </w:rPr>
        <w:br/>
      </w:r>
      <w:r w:rsidRPr="00FC77CA">
        <w:rPr>
          <w:highlight w:val="yellow"/>
        </w:rPr>
        <w:t xml:space="preserve">Weight: </w:t>
      </w:r>
      <w:r w:rsidRPr="00FC77CA">
        <w:rPr>
          <w:i/>
          <w:iCs/>
          <w:highlight w:val="yellow"/>
        </w:rPr>
        <w:t>Weight</w:t>
      </w:r>
      <w:r w:rsidRPr="00FC77CA">
        <w:rPr>
          <w:highlight w:val="yellow"/>
        </w:rPr>
        <w:t xml:space="preserve"> pounds</w:t>
      </w:r>
      <w:r w:rsidRPr="00FC77CA">
        <w:rPr>
          <w:highlight w:val="yellow"/>
        </w:rPr>
        <w:br/>
        <w:t xml:space="preserve">Value: </w:t>
      </w:r>
      <w:r w:rsidRPr="00FC77CA">
        <w:rPr>
          <w:i/>
          <w:iCs/>
          <w:highlight w:val="yellow"/>
        </w:rPr>
        <w:t>Value</w:t>
      </w:r>
      <w:r w:rsidRPr="00FC77CA">
        <w:rPr>
          <w:highlight w:val="yellow"/>
        </w:rPr>
        <w:t xml:space="preserve"> gold pieces</w:t>
      </w:r>
    </w:p>
    <w:p w14:paraId="0A4B5941" w14:textId="484DCE34" w:rsidR="00BF72EF" w:rsidRPr="00FC77CA" w:rsidRDefault="00BF72EF" w:rsidP="00BF72EF">
      <w:pPr>
        <w:pStyle w:val="ListParagraph"/>
        <w:numPr>
          <w:ilvl w:val="1"/>
          <w:numId w:val="1"/>
        </w:numPr>
        <w:rPr>
          <w:highlight w:val="yellow"/>
        </w:rPr>
      </w:pPr>
      <w:r w:rsidRPr="00FC77CA">
        <w:rPr>
          <w:highlight w:val="yellow"/>
        </w:rPr>
        <w:t xml:space="preserve">The </w:t>
      </w:r>
      <w:proofErr w:type="spellStart"/>
      <w:r w:rsidRPr="00FC77CA">
        <w:rPr>
          <w:i/>
          <w:iCs/>
          <w:highlight w:val="yellow"/>
        </w:rPr>
        <w:t>ToString</w:t>
      </w:r>
      <w:proofErr w:type="spellEnd"/>
      <w:r w:rsidRPr="00FC77CA">
        <w:rPr>
          <w:highlight w:val="yellow"/>
        </w:rPr>
        <w:t xml:space="preserve"> method should return a string, not print the information to the screen.</w:t>
      </w:r>
      <w:r w:rsidRPr="00FC77CA">
        <w:rPr>
          <w:highlight w:val="yellow"/>
        </w:rPr>
        <w:tab/>
      </w:r>
    </w:p>
    <w:p w14:paraId="6BEC7DB9" w14:textId="0A25F7C8" w:rsidR="00BF72EF" w:rsidRPr="00DA78DB" w:rsidRDefault="00BF72EF" w:rsidP="00BF72EF">
      <w:pPr>
        <w:pStyle w:val="ListParagraph"/>
        <w:numPr>
          <w:ilvl w:val="0"/>
          <w:numId w:val="1"/>
        </w:numPr>
        <w:rPr>
          <w:highlight w:val="yellow"/>
        </w:rPr>
      </w:pPr>
      <w:r w:rsidRPr="00DA78DB">
        <w:rPr>
          <w:highlight w:val="yellow"/>
        </w:rPr>
        <w:t xml:space="preserve">Create a subclass of </w:t>
      </w:r>
      <w:r w:rsidRPr="00DA78DB">
        <w:rPr>
          <w:i/>
          <w:iCs/>
          <w:highlight w:val="yellow"/>
        </w:rPr>
        <w:t>Item</w:t>
      </w:r>
      <w:r w:rsidRPr="00DA78DB">
        <w:rPr>
          <w:highlight w:val="yellow"/>
        </w:rPr>
        <w:t xml:space="preserve"> called </w:t>
      </w:r>
      <w:r w:rsidRPr="00DA78DB">
        <w:rPr>
          <w:i/>
          <w:iCs/>
          <w:highlight w:val="yellow"/>
        </w:rPr>
        <w:t>Clue</w:t>
      </w:r>
      <w:r w:rsidRPr="00DA78DB">
        <w:rPr>
          <w:highlight w:val="yellow"/>
        </w:rPr>
        <w:t xml:space="preserve"> as specified in the UML</w:t>
      </w:r>
    </w:p>
    <w:p w14:paraId="6D9F622F" w14:textId="2595010F" w:rsidR="00BF72EF" w:rsidRPr="00DE09B2" w:rsidRDefault="00BF72EF" w:rsidP="00BF72EF">
      <w:pPr>
        <w:pStyle w:val="ListParagraph"/>
        <w:numPr>
          <w:ilvl w:val="1"/>
          <w:numId w:val="1"/>
        </w:numPr>
        <w:rPr>
          <w:highlight w:val="yellow"/>
        </w:rPr>
      </w:pPr>
      <w:r w:rsidRPr="00DE09B2">
        <w:rPr>
          <w:i/>
          <w:iCs/>
          <w:highlight w:val="yellow"/>
        </w:rPr>
        <w:t>Clue</w:t>
      </w:r>
      <w:r w:rsidRPr="00DE09B2">
        <w:rPr>
          <w:highlight w:val="yellow"/>
        </w:rPr>
        <w:t xml:space="preserve"> must have a constructor that calls the superclass constructor</w:t>
      </w:r>
    </w:p>
    <w:p w14:paraId="60566C19" w14:textId="09ADF66D" w:rsidR="00BF72EF" w:rsidRPr="00DA78DB" w:rsidRDefault="00BF72EF" w:rsidP="00BF72EF">
      <w:pPr>
        <w:pStyle w:val="ListParagraph"/>
        <w:numPr>
          <w:ilvl w:val="0"/>
          <w:numId w:val="1"/>
        </w:numPr>
        <w:rPr>
          <w:highlight w:val="yellow"/>
        </w:rPr>
      </w:pPr>
      <w:r w:rsidRPr="00DA78DB">
        <w:rPr>
          <w:highlight w:val="yellow"/>
        </w:rPr>
        <w:t xml:space="preserve">Create a subclass of </w:t>
      </w:r>
      <w:r w:rsidRPr="00DA78DB">
        <w:rPr>
          <w:i/>
          <w:iCs/>
          <w:highlight w:val="yellow"/>
        </w:rPr>
        <w:t>Item</w:t>
      </w:r>
      <w:r w:rsidRPr="00DA78DB">
        <w:rPr>
          <w:highlight w:val="yellow"/>
        </w:rPr>
        <w:t xml:space="preserve"> called </w:t>
      </w:r>
      <w:r w:rsidRPr="00DA78DB">
        <w:rPr>
          <w:i/>
          <w:iCs/>
          <w:highlight w:val="yellow"/>
        </w:rPr>
        <w:t>Consumable</w:t>
      </w:r>
      <w:r w:rsidRPr="00DA78DB">
        <w:rPr>
          <w:highlight w:val="yellow"/>
        </w:rPr>
        <w:t xml:space="preserve"> as specified in the UML</w:t>
      </w:r>
    </w:p>
    <w:p w14:paraId="71D37ADA" w14:textId="76DFC793" w:rsidR="00BF72EF" w:rsidRPr="00325527" w:rsidRDefault="00BF72EF" w:rsidP="00BF72EF">
      <w:pPr>
        <w:pStyle w:val="ListParagraph"/>
        <w:numPr>
          <w:ilvl w:val="1"/>
          <w:numId w:val="1"/>
        </w:numPr>
        <w:rPr>
          <w:highlight w:val="yellow"/>
        </w:rPr>
      </w:pPr>
      <w:r w:rsidRPr="00325527">
        <w:rPr>
          <w:i/>
          <w:iCs/>
          <w:highlight w:val="yellow"/>
        </w:rPr>
        <w:t>Consumable</w:t>
      </w:r>
      <w:r w:rsidRPr="00325527">
        <w:rPr>
          <w:highlight w:val="yellow"/>
        </w:rPr>
        <w:t xml:space="preserve"> must have a constructor that calls the superclass constructor</w:t>
      </w:r>
    </w:p>
    <w:p w14:paraId="01F8505C" w14:textId="322D0716" w:rsidR="00BF72EF" w:rsidRPr="00DA78DB" w:rsidRDefault="00BF72EF" w:rsidP="00BF72EF">
      <w:pPr>
        <w:pStyle w:val="ListParagraph"/>
        <w:numPr>
          <w:ilvl w:val="0"/>
          <w:numId w:val="1"/>
        </w:numPr>
        <w:rPr>
          <w:highlight w:val="yellow"/>
        </w:rPr>
      </w:pPr>
      <w:r w:rsidRPr="00DA78DB">
        <w:rPr>
          <w:highlight w:val="yellow"/>
        </w:rPr>
        <w:t xml:space="preserve">Create an </w:t>
      </w:r>
      <w:proofErr w:type="spellStart"/>
      <w:r w:rsidRPr="00DA78DB">
        <w:rPr>
          <w:highlight w:val="yellow"/>
        </w:rPr>
        <w:t>enum</w:t>
      </w:r>
      <w:proofErr w:type="spellEnd"/>
      <w:r w:rsidRPr="00DA78DB">
        <w:rPr>
          <w:highlight w:val="yellow"/>
        </w:rPr>
        <w:t xml:space="preserve"> called </w:t>
      </w:r>
      <w:proofErr w:type="spellStart"/>
      <w:r w:rsidRPr="00DA78DB">
        <w:rPr>
          <w:i/>
          <w:iCs/>
          <w:highlight w:val="yellow"/>
        </w:rPr>
        <w:t>DamageType</w:t>
      </w:r>
      <w:proofErr w:type="spellEnd"/>
      <w:r w:rsidRPr="00DA78DB">
        <w:rPr>
          <w:highlight w:val="yellow"/>
        </w:rPr>
        <w:t xml:space="preserve"> as specified in the UML</w:t>
      </w:r>
    </w:p>
    <w:p w14:paraId="04759D0E" w14:textId="4638EF87" w:rsidR="00BF72EF" w:rsidRPr="00DA78DB" w:rsidRDefault="00BF72EF" w:rsidP="00BF72EF">
      <w:pPr>
        <w:pStyle w:val="ListParagraph"/>
        <w:numPr>
          <w:ilvl w:val="0"/>
          <w:numId w:val="1"/>
        </w:numPr>
        <w:rPr>
          <w:highlight w:val="yellow"/>
        </w:rPr>
      </w:pPr>
      <w:r w:rsidRPr="00DA78DB">
        <w:rPr>
          <w:highlight w:val="yellow"/>
        </w:rPr>
        <w:t xml:space="preserve">Create a subclass of </w:t>
      </w:r>
      <w:r w:rsidRPr="00DA78DB">
        <w:rPr>
          <w:i/>
          <w:iCs/>
          <w:highlight w:val="yellow"/>
        </w:rPr>
        <w:t>Clue</w:t>
      </w:r>
      <w:r w:rsidRPr="00DA78DB">
        <w:rPr>
          <w:highlight w:val="yellow"/>
        </w:rPr>
        <w:t xml:space="preserve"> called </w:t>
      </w:r>
      <w:r w:rsidRPr="00DA78DB">
        <w:rPr>
          <w:i/>
          <w:iCs/>
          <w:highlight w:val="yellow"/>
        </w:rPr>
        <w:t>Weapon</w:t>
      </w:r>
    </w:p>
    <w:p w14:paraId="02F1764E" w14:textId="77777777" w:rsidR="00BF72EF" w:rsidRPr="003606A2" w:rsidRDefault="00BF72EF" w:rsidP="00BF72EF">
      <w:pPr>
        <w:pStyle w:val="ListParagraph"/>
        <w:numPr>
          <w:ilvl w:val="1"/>
          <w:numId w:val="1"/>
        </w:numPr>
        <w:rPr>
          <w:highlight w:val="yellow"/>
        </w:rPr>
      </w:pPr>
      <w:r w:rsidRPr="003606A2">
        <w:rPr>
          <w:i/>
          <w:iCs/>
          <w:highlight w:val="yellow"/>
        </w:rPr>
        <w:t xml:space="preserve">Weapon </w:t>
      </w:r>
      <w:r w:rsidRPr="003606A2">
        <w:rPr>
          <w:highlight w:val="yellow"/>
        </w:rPr>
        <w:t>must have a constructor that calls the superclass constructor</w:t>
      </w:r>
    </w:p>
    <w:p w14:paraId="1149DBAC" w14:textId="4C0586E5" w:rsidR="00BF72EF" w:rsidRPr="00DA78DB" w:rsidRDefault="00BF72EF" w:rsidP="00BF72EF">
      <w:pPr>
        <w:pStyle w:val="ListParagraph"/>
        <w:numPr>
          <w:ilvl w:val="0"/>
          <w:numId w:val="1"/>
        </w:numPr>
        <w:rPr>
          <w:highlight w:val="yellow"/>
        </w:rPr>
      </w:pPr>
      <w:r w:rsidRPr="00DA78DB">
        <w:rPr>
          <w:highlight w:val="yellow"/>
        </w:rPr>
        <w:t xml:space="preserve">Create a class called </w:t>
      </w:r>
      <w:r w:rsidRPr="00DA78DB">
        <w:rPr>
          <w:i/>
          <w:iCs/>
          <w:highlight w:val="yellow"/>
        </w:rPr>
        <w:t>Backpack</w:t>
      </w:r>
      <w:r w:rsidRPr="00DA78DB">
        <w:rPr>
          <w:highlight w:val="yellow"/>
        </w:rPr>
        <w:t xml:space="preserve"> as specified in the UML</w:t>
      </w:r>
    </w:p>
    <w:p w14:paraId="0B14D73C" w14:textId="56FA5262" w:rsidR="00BF72EF" w:rsidRDefault="00BF72EF" w:rsidP="00BF72EF">
      <w:pPr>
        <w:pStyle w:val="ListParagraph"/>
        <w:numPr>
          <w:ilvl w:val="1"/>
          <w:numId w:val="1"/>
        </w:numPr>
      </w:pPr>
      <w:r w:rsidRPr="00446459">
        <w:rPr>
          <w:highlight w:val="yellow"/>
        </w:rPr>
        <w:t xml:space="preserve">The </w:t>
      </w:r>
      <w:r w:rsidRPr="00446459">
        <w:rPr>
          <w:i/>
          <w:iCs/>
          <w:highlight w:val="yellow"/>
        </w:rPr>
        <w:t>Add</w:t>
      </w:r>
      <w:r w:rsidRPr="00446459">
        <w:rPr>
          <w:highlight w:val="yellow"/>
        </w:rPr>
        <w:t xml:space="preserve"> method must add an </w:t>
      </w:r>
      <w:r w:rsidRPr="00446459">
        <w:rPr>
          <w:i/>
          <w:iCs/>
          <w:highlight w:val="yellow"/>
        </w:rPr>
        <w:t>Item</w:t>
      </w:r>
      <w:r w:rsidRPr="00446459">
        <w:rPr>
          <w:highlight w:val="yellow"/>
        </w:rPr>
        <w:t xml:space="preserve"> to </w:t>
      </w:r>
      <w:r w:rsidRPr="00446459">
        <w:rPr>
          <w:i/>
          <w:iCs/>
          <w:highlight w:val="yellow"/>
        </w:rPr>
        <w:t>Contents</w:t>
      </w:r>
    </w:p>
    <w:p w14:paraId="5C3752EA" w14:textId="1B33E5EC" w:rsidR="00BF72EF" w:rsidRDefault="00BF72EF" w:rsidP="00BF72E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i/>
          <w:iCs/>
        </w:rPr>
        <w:t>ListWeapons</w:t>
      </w:r>
      <w:proofErr w:type="spellEnd"/>
      <w:r>
        <w:t xml:space="preserve"> method must create a string listing each </w:t>
      </w:r>
      <w:r>
        <w:rPr>
          <w:i/>
          <w:iCs/>
        </w:rPr>
        <w:t>Weapon</w:t>
      </w:r>
      <w:r>
        <w:t xml:space="preserve"> in </w:t>
      </w:r>
      <w:r>
        <w:rPr>
          <w:i/>
          <w:iCs/>
        </w:rPr>
        <w:t>Contents</w:t>
      </w:r>
      <w:r>
        <w:t xml:space="preserve"> separated by a dotted line</w:t>
      </w:r>
    </w:p>
    <w:p w14:paraId="25793C70" w14:textId="321F4A43" w:rsidR="00BF72EF" w:rsidRPr="00BF72EF" w:rsidRDefault="00BF72EF" w:rsidP="00BF72E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i/>
          <w:iCs/>
        </w:rPr>
        <w:t>ListClues</w:t>
      </w:r>
      <w:proofErr w:type="spellEnd"/>
      <w:r>
        <w:t xml:space="preserve"> method must create a string listing each </w:t>
      </w:r>
      <w:r>
        <w:rPr>
          <w:i/>
          <w:iCs/>
        </w:rPr>
        <w:t>Clue</w:t>
      </w:r>
      <w:r>
        <w:t xml:space="preserve"> in </w:t>
      </w:r>
      <w:r>
        <w:rPr>
          <w:i/>
          <w:iCs/>
        </w:rPr>
        <w:t>Contents</w:t>
      </w:r>
      <w:r>
        <w:t xml:space="preserve"> separated by a dotted line</w:t>
      </w:r>
    </w:p>
    <w:p w14:paraId="3710537A" w14:textId="75A03D95" w:rsidR="00BF72EF" w:rsidRDefault="00BF72EF" w:rsidP="00BF72E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i/>
          <w:iCs/>
        </w:rPr>
        <w:t>ListConsumables</w:t>
      </w:r>
      <w:proofErr w:type="spellEnd"/>
      <w:r>
        <w:t xml:space="preserve"> method must create a string listing each </w:t>
      </w:r>
      <w:r>
        <w:rPr>
          <w:i/>
          <w:iCs/>
        </w:rPr>
        <w:t>Consumable</w:t>
      </w:r>
      <w:r>
        <w:t xml:space="preserve"> in </w:t>
      </w:r>
      <w:r>
        <w:rPr>
          <w:i/>
          <w:iCs/>
        </w:rPr>
        <w:t>Contents</w:t>
      </w:r>
      <w:r>
        <w:t xml:space="preserve"> separated by a dotted line</w:t>
      </w:r>
    </w:p>
    <w:p w14:paraId="57933A4E" w14:textId="7F776EBD" w:rsidR="00BF72EF" w:rsidRPr="00BF72EF" w:rsidRDefault="00BF72EF" w:rsidP="00BF72EF">
      <w:pPr>
        <w:pStyle w:val="ListParagraph"/>
        <w:numPr>
          <w:ilvl w:val="1"/>
          <w:numId w:val="1"/>
        </w:numPr>
      </w:pPr>
      <w:r>
        <w:t>The list methods should return a string, not print the items to the screen</w:t>
      </w:r>
    </w:p>
    <w:p w14:paraId="3108462F" w14:textId="3C1F8EAB" w:rsidR="00BF72EF" w:rsidRDefault="00BF72EF" w:rsidP="00BF72EF">
      <w:pPr>
        <w:pStyle w:val="ListParagraph"/>
        <w:numPr>
          <w:ilvl w:val="0"/>
          <w:numId w:val="1"/>
        </w:numPr>
      </w:pPr>
      <w:r>
        <w:t>Run the driver. Your output should closely resemble the sample output (see below).</w:t>
      </w:r>
    </w:p>
    <w:p w14:paraId="25AC6F3D" w14:textId="1E0B446B" w:rsidR="00BF72EF" w:rsidRDefault="00BF72EF" w:rsidP="00BF72EF">
      <w:pPr>
        <w:pStyle w:val="Heading1"/>
      </w:pPr>
      <w:r>
        <w:lastRenderedPageBreak/>
        <w:t>UML</w:t>
      </w:r>
    </w:p>
    <w:p w14:paraId="21B10C11" w14:textId="4870201F" w:rsidR="00BF72EF" w:rsidRDefault="007C2525" w:rsidP="007C2525">
      <w:pPr>
        <w:jc w:val="center"/>
      </w:pPr>
      <w:r w:rsidRPr="007C2525">
        <w:rPr>
          <w:noProof/>
        </w:rPr>
        <w:drawing>
          <wp:inline distT="0" distB="0" distL="0" distR="0" wp14:anchorId="689780A4" wp14:editId="6B4DB174">
            <wp:extent cx="6134100" cy="44682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499" cy="44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1344" w14:textId="7A27DA2F" w:rsidR="008105EF" w:rsidRDefault="008105EF" w:rsidP="008105EF">
      <w:r>
        <w:t>Note that some common methods, e.g., constructors, have been omitted from the UML, but are still needed in the implementation.</w:t>
      </w:r>
    </w:p>
    <w:p w14:paraId="6679FBBF" w14:textId="77777777" w:rsidR="00894727" w:rsidRDefault="00894727" w:rsidP="00894727">
      <w:pPr>
        <w:pStyle w:val="Heading1"/>
      </w:pPr>
      <w:r>
        <w:t>Submission</w:t>
      </w:r>
    </w:p>
    <w:p w14:paraId="65EA3ED9" w14:textId="6E677A3E" w:rsidR="00894727" w:rsidRDefault="00894727" w:rsidP="008105EF">
      <w:r>
        <w:t xml:space="preserve">Your submission should be a single </w:t>
      </w:r>
      <w:r>
        <w:rPr>
          <w:b/>
          <w:bCs/>
        </w:rPr>
        <w:t>.zip</w:t>
      </w:r>
      <w:r>
        <w:t xml:space="preserve"> file with a name in the format of </w:t>
      </w:r>
      <w:r w:rsidRPr="00A36FD2">
        <w:rPr>
          <w:b/>
          <w:bCs/>
          <w:i/>
          <w:iCs/>
        </w:rPr>
        <w:t>1260-LastFirst-</w:t>
      </w:r>
      <w:r>
        <w:rPr>
          <w:b/>
          <w:bCs/>
          <w:i/>
          <w:iCs/>
        </w:rPr>
        <w:t>Lab6</w:t>
      </w:r>
      <w:r>
        <w:t xml:space="preserve"> containing your entire VS project. Submit the </w:t>
      </w:r>
      <w:r w:rsidRPr="00C81E43">
        <w:rPr>
          <w:b/>
        </w:rPr>
        <w:t>one</w:t>
      </w:r>
      <w:r>
        <w:t xml:space="preserve"> </w:t>
      </w:r>
      <w:r w:rsidRPr="00C81E43">
        <w:rPr>
          <w:b/>
        </w:rPr>
        <w:t>zipped</w:t>
      </w:r>
      <w:r>
        <w:t xml:space="preserve"> </w:t>
      </w:r>
      <w:r w:rsidRPr="00C81E43">
        <w:rPr>
          <w:b/>
        </w:rPr>
        <w:t>file</w:t>
      </w:r>
      <w:r>
        <w:t xml:space="preserve"> to the </w:t>
      </w:r>
      <w:r w:rsidRPr="00686880">
        <w:rPr>
          <w:b/>
          <w:bCs/>
        </w:rPr>
        <w:t xml:space="preserve">Lab </w:t>
      </w:r>
      <w:r>
        <w:rPr>
          <w:b/>
          <w:bCs/>
        </w:rPr>
        <w:t>6</w:t>
      </w:r>
      <w:r w:rsidRPr="00686880">
        <w:rPr>
          <w:b/>
          <w:bCs/>
        </w:rPr>
        <w:t xml:space="preserve"> Dropbox</w:t>
      </w:r>
      <w:r>
        <w:t xml:space="preserve"> on D2L.</w:t>
      </w:r>
    </w:p>
    <w:p w14:paraId="20AE5DE6" w14:textId="6F4DA3E9" w:rsidR="00894727" w:rsidRDefault="00894727" w:rsidP="00894727">
      <w:pPr>
        <w:pStyle w:val="Heading1"/>
      </w:pPr>
      <w:r>
        <w:lastRenderedPageBreak/>
        <w:t>Sample Output</w:t>
      </w:r>
    </w:p>
    <w:p w14:paraId="5885BA6E" w14:textId="00D93754" w:rsidR="00894727" w:rsidRPr="00BF72EF" w:rsidRDefault="00894727" w:rsidP="008105EF">
      <w:r w:rsidRPr="00894727">
        <w:rPr>
          <w:noProof/>
        </w:rPr>
        <w:drawing>
          <wp:inline distT="0" distB="0" distL="0" distR="0" wp14:anchorId="282C515B" wp14:editId="26E66A51">
            <wp:extent cx="4152900" cy="80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328" cy="80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27" w:rsidRPr="00BF72EF" w:rsidSect="00385BDF">
      <w:headerReference w:type="default" r:id="rId9"/>
      <w:footerReference w:type="default" r:id="rId10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FCAB" w14:textId="77777777" w:rsidR="00A76934" w:rsidRDefault="00A76934" w:rsidP="00385BDF">
      <w:pPr>
        <w:spacing w:after="0" w:line="240" w:lineRule="auto"/>
      </w:pPr>
      <w:r>
        <w:separator/>
      </w:r>
    </w:p>
  </w:endnote>
  <w:endnote w:type="continuationSeparator" w:id="0">
    <w:p w14:paraId="0AA01D96" w14:textId="77777777" w:rsidR="00A76934" w:rsidRDefault="00A76934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354E" w14:textId="2F758EE6" w:rsidR="008A3910" w:rsidRDefault="008947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Inheritance</w:t>
    </w:r>
    <w:r w:rsidR="008A3910">
      <w:rPr>
        <w:rFonts w:asciiTheme="majorHAnsi" w:hAnsiTheme="majorHAnsi"/>
      </w:rPr>
      <w:ptab w:relativeTo="margin" w:alignment="right" w:leader="none"/>
    </w:r>
    <w:r w:rsidR="008A3910">
      <w:rPr>
        <w:rFonts w:asciiTheme="majorHAnsi" w:hAnsiTheme="majorHAnsi"/>
      </w:rPr>
      <w:t xml:space="preserve">Page </w:t>
    </w:r>
    <w:r w:rsidR="008A3910">
      <w:fldChar w:fldCharType="begin"/>
    </w:r>
    <w:r w:rsidR="008A3910">
      <w:instrText xml:space="preserve"> PAGE   \* MERGEFORMAT </w:instrText>
    </w:r>
    <w:r w:rsidR="008A3910">
      <w:fldChar w:fldCharType="separate"/>
    </w:r>
    <w:r w:rsidR="00B91B22" w:rsidRPr="00B91B22">
      <w:rPr>
        <w:rFonts w:asciiTheme="majorHAnsi" w:hAnsiTheme="majorHAnsi"/>
        <w:noProof/>
      </w:rPr>
      <w:t>1</w:t>
    </w:r>
    <w:r w:rsidR="008A3910">
      <w:rPr>
        <w:rFonts w:asciiTheme="majorHAnsi" w:hAnsiTheme="majorHAnsi"/>
        <w:noProof/>
      </w:rPr>
      <w:fldChar w:fldCharType="end"/>
    </w:r>
  </w:p>
  <w:p w14:paraId="2F01B080" w14:textId="77777777" w:rsidR="008A3910" w:rsidRDefault="008A3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F5EF" w14:textId="77777777" w:rsidR="00A76934" w:rsidRDefault="00A76934" w:rsidP="00385BDF">
      <w:pPr>
        <w:spacing w:after="0" w:line="240" w:lineRule="auto"/>
      </w:pPr>
      <w:r>
        <w:separator/>
      </w:r>
    </w:p>
  </w:footnote>
  <w:footnote w:type="continuationSeparator" w:id="0">
    <w:p w14:paraId="77C43060" w14:textId="77777777" w:rsidR="00A76934" w:rsidRDefault="00A76934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6"/>
      <w:gridCol w:w="5351"/>
      <w:gridCol w:w="2683"/>
    </w:tblGrid>
    <w:tr w:rsidR="008A3910" w14:paraId="4D22D435" w14:textId="77777777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31FFC68" w14:textId="77777777" w:rsidR="008A3910" w:rsidRPr="005D59AB" w:rsidRDefault="008A3910" w:rsidP="00D55011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placeholder>
                <w:docPart w:val="10D58ABB40A34F3DA6057F04877E9CCA"/>
              </w:placeholder>
              <w:showingPlcHdr/>
              <w:text/>
            </w:sdtPr>
            <w:sdtContent>
              <w:r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8A3910" w14:paraId="3A063091" w14:textId="77777777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4C33D875" w14:textId="3EDA0057" w:rsidR="008A3910" w:rsidRDefault="008A3910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446459">
            <w:rPr>
              <w:noProof/>
            </w:rPr>
            <w:t>November 2,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placeholder>
            <w:docPart w:val="10D58ABB40A34F3DA6057F04877E9CCA"/>
          </w:placeholder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7C03ED39" w14:textId="0D84F063" w:rsidR="008A3910" w:rsidRDefault="00800413" w:rsidP="00D07730">
              <w:pPr>
                <w:pStyle w:val="Header"/>
                <w:jc w:val="center"/>
              </w:pPr>
              <w:r>
                <w:t xml:space="preserve">Lab </w:t>
              </w:r>
              <w:r w:rsidR="00EE3F42">
                <w:t>6</w:t>
              </w:r>
              <w:r w:rsidR="008A3910">
                <w:t xml:space="preserve"> – </w:t>
              </w:r>
              <w:r w:rsidR="00EE3F42">
                <w:t>Inheritance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3DB0930D" w14:textId="051217FD" w:rsidR="008A3910" w:rsidRDefault="00800413" w:rsidP="00C67808">
          <w:pPr>
            <w:pStyle w:val="Header"/>
            <w:jc w:val="right"/>
          </w:pPr>
          <w:r>
            <w:t>Due: ________________</w:t>
          </w:r>
        </w:p>
      </w:tc>
    </w:tr>
  </w:tbl>
  <w:p w14:paraId="1A81F229" w14:textId="77777777" w:rsidR="008A3910" w:rsidRDefault="008A3910" w:rsidP="0038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47BFD"/>
    <w:multiLevelType w:val="hybridMultilevel"/>
    <w:tmpl w:val="B26A4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40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22"/>
    <w:rsid w:val="00002822"/>
    <w:rsid w:val="0009596E"/>
    <w:rsid w:val="00105757"/>
    <w:rsid w:val="0013366B"/>
    <w:rsid w:val="00197E94"/>
    <w:rsid w:val="001C0E82"/>
    <w:rsid w:val="001E3930"/>
    <w:rsid w:val="002F0FC8"/>
    <w:rsid w:val="00325527"/>
    <w:rsid w:val="0032603B"/>
    <w:rsid w:val="003606A2"/>
    <w:rsid w:val="00374438"/>
    <w:rsid w:val="00385BDF"/>
    <w:rsid w:val="00391DCD"/>
    <w:rsid w:val="00415B3F"/>
    <w:rsid w:val="00446459"/>
    <w:rsid w:val="004501DE"/>
    <w:rsid w:val="00471B22"/>
    <w:rsid w:val="00482067"/>
    <w:rsid w:val="004B64A7"/>
    <w:rsid w:val="004E2034"/>
    <w:rsid w:val="004E6E5E"/>
    <w:rsid w:val="00526801"/>
    <w:rsid w:val="00536E41"/>
    <w:rsid w:val="00583765"/>
    <w:rsid w:val="005B3EEB"/>
    <w:rsid w:val="005C1A15"/>
    <w:rsid w:val="005D59AB"/>
    <w:rsid w:val="0062153F"/>
    <w:rsid w:val="006313F1"/>
    <w:rsid w:val="0066517A"/>
    <w:rsid w:val="00710DFB"/>
    <w:rsid w:val="0071435F"/>
    <w:rsid w:val="00736619"/>
    <w:rsid w:val="0075468E"/>
    <w:rsid w:val="007A6200"/>
    <w:rsid w:val="007B433E"/>
    <w:rsid w:val="007C2525"/>
    <w:rsid w:val="007F1D29"/>
    <w:rsid w:val="00800413"/>
    <w:rsid w:val="008105EF"/>
    <w:rsid w:val="00817AAD"/>
    <w:rsid w:val="00831ECC"/>
    <w:rsid w:val="00894727"/>
    <w:rsid w:val="008A3910"/>
    <w:rsid w:val="008F64F4"/>
    <w:rsid w:val="0094769C"/>
    <w:rsid w:val="009B4517"/>
    <w:rsid w:val="00A02C6A"/>
    <w:rsid w:val="00A05075"/>
    <w:rsid w:val="00A54126"/>
    <w:rsid w:val="00A616A0"/>
    <w:rsid w:val="00A76934"/>
    <w:rsid w:val="00AA1B39"/>
    <w:rsid w:val="00AD3DD9"/>
    <w:rsid w:val="00AF3095"/>
    <w:rsid w:val="00B47468"/>
    <w:rsid w:val="00B762CC"/>
    <w:rsid w:val="00B87351"/>
    <w:rsid w:val="00B87AA2"/>
    <w:rsid w:val="00B91B22"/>
    <w:rsid w:val="00B952B6"/>
    <w:rsid w:val="00BD46DC"/>
    <w:rsid w:val="00BD68DF"/>
    <w:rsid w:val="00BF72EF"/>
    <w:rsid w:val="00C03BA9"/>
    <w:rsid w:val="00C27519"/>
    <w:rsid w:val="00C67808"/>
    <w:rsid w:val="00C76887"/>
    <w:rsid w:val="00C82393"/>
    <w:rsid w:val="00C82FFB"/>
    <w:rsid w:val="00D00B0C"/>
    <w:rsid w:val="00D07730"/>
    <w:rsid w:val="00D55011"/>
    <w:rsid w:val="00DA0E22"/>
    <w:rsid w:val="00DA78DB"/>
    <w:rsid w:val="00DB3865"/>
    <w:rsid w:val="00DE09B2"/>
    <w:rsid w:val="00DF3C59"/>
    <w:rsid w:val="00E039BF"/>
    <w:rsid w:val="00E13E83"/>
    <w:rsid w:val="00E22A0F"/>
    <w:rsid w:val="00E534B6"/>
    <w:rsid w:val="00E544FB"/>
    <w:rsid w:val="00E86192"/>
    <w:rsid w:val="00E932AD"/>
    <w:rsid w:val="00EA1800"/>
    <w:rsid w:val="00EE3F42"/>
    <w:rsid w:val="00F83939"/>
    <w:rsid w:val="00FA6E10"/>
    <w:rsid w:val="00FC77CA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A9F2"/>
  <w15:docId w15:val="{2A91077B-3ED6-4929-8F69-C35310A1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8E"/>
  </w:style>
  <w:style w:type="paragraph" w:styleId="Heading1">
    <w:name w:val="heading 1"/>
    <w:basedOn w:val="Normal"/>
    <w:next w:val="Normal"/>
    <w:link w:val="Heading1Char"/>
    <w:uiPriority w:val="9"/>
    <w:qFormat/>
    <w:rsid w:val="00DA0E2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0E22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0E22"/>
    <w:rPr>
      <w:rFonts w:asciiTheme="majorHAnsi" w:eastAsiaTheme="majorEastAsia" w:hAnsiTheme="majorHAnsi" w:cstheme="majorBidi"/>
      <w:b/>
      <w:bCs/>
      <w:color w:val="0D0D0D" w:themeColor="text1" w:themeTint="F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97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D58ABB40A34F3DA6057F04877E9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33FE6-3378-41CE-A50E-F738AD0E6953}"/>
      </w:docPartPr>
      <w:docPartBody>
        <w:p w:rsidR="00D40512" w:rsidRDefault="00D40512">
          <w:pPr>
            <w:pStyle w:val="10D58ABB40A34F3DA6057F04877E9CCA"/>
          </w:pPr>
          <w:r w:rsidRPr="00F0506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512"/>
    <w:rsid w:val="002D0F1A"/>
    <w:rsid w:val="00361750"/>
    <w:rsid w:val="003C6BC5"/>
    <w:rsid w:val="00553E7C"/>
    <w:rsid w:val="006A77FF"/>
    <w:rsid w:val="00813911"/>
    <w:rsid w:val="009B5F78"/>
    <w:rsid w:val="00B77D46"/>
    <w:rsid w:val="00D40512"/>
    <w:rsid w:val="00D70CAD"/>
    <w:rsid w:val="00DA24CB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512"/>
    <w:rPr>
      <w:color w:val="808080"/>
    </w:rPr>
  </w:style>
  <w:style w:type="paragraph" w:customStyle="1" w:styleId="10D58ABB40A34F3DA6057F04877E9CCA">
    <w:name w:val="10D58ABB40A34F3DA6057F04877E9CCA"/>
    <w:rsid w:val="00D40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E:\MyDropBox\Dropbox\Templates\Assignment.dotx</Template>
  <TotalTime>71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 Computer and Information Sciences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 Bailes</dc:creator>
  <cp:lastModifiedBy>Dubin, Justin Nicholas</cp:lastModifiedBy>
  <cp:revision>13</cp:revision>
  <dcterms:created xsi:type="dcterms:W3CDTF">2022-11-02T02:52:00Z</dcterms:created>
  <dcterms:modified xsi:type="dcterms:W3CDTF">2022-11-02T19:45:00Z</dcterms:modified>
</cp:coreProperties>
</file>